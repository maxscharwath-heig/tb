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svg" ContentType="image/svg+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9070"/>
      </w:tblGrid>
      <w:tr w:rsidR="00647C2D" w:rsidRPr="00F72D3C" w14:paraId="5EF7CF23" w14:textId="77777777">
        <w:tc>
          <w:tcPr>
            <w:tcW w:w="9210" w:type="dxa"/>
            <w:tcBorders>
              <w:top w:val="nil"/>
              <w:left w:val="nil"/>
              <w:bottom w:val="nil"/>
              <w:right w:val="nil"/>
            </w:tcBorders>
          </w:tcPr>
          <w:p w14:paraId="0704D1F8" w14:textId="1E9C044D" w:rsidR="00647C2D" w:rsidRPr="004B201A" w:rsidRDefault="000A5784" w:rsidP="00647C2D">
            <w:pPr>
              <w:pStyle w:val="titreDocument"/>
            </w:pPr>
            <w:r>
              <w:rPr>
                <w:noProof/>
              </w:rPr>
              <w:drawing>
                <wp:anchor distT="0" distB="0" distL="114300" distR="114300" simplePos="0" relativeHeight="251664384" behindDoc="1" locked="0" layoutInCell="1" allowOverlap="1" wp14:anchorId="148445E1" wp14:editId="71C05F6A">
                  <wp:simplePos x="0" y="0"/>
                  <wp:positionH relativeFrom="column">
                    <wp:posOffset>5319598</wp:posOffset>
                  </wp:positionH>
                  <wp:positionV relativeFrom="paragraph">
                    <wp:posOffset>331470</wp:posOffset>
                  </wp:positionV>
                  <wp:extent cx="548005" cy="534035"/>
                  <wp:effectExtent l="0" t="0" r="0" b="0"/>
                  <wp:wrapNone/>
                  <wp:docPr id="27388094" name="Image 27388094" descr="Une image contenant clipart, créativ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9539" name="Image 4" descr="Une image contenant clipart, créativité&#10;&#10;Description générée automatiquement"/>
                          <pic:cNvPicPr/>
                        </pic:nvPicPr>
                        <pic:blipFill>
                          <a:blip r:embed="rId8"/>
                          <a:stretch>
                            <a:fillRect/>
                          </a:stretch>
                        </pic:blipFill>
                        <pic:spPr>
                          <a:xfrm>
                            <a:off x="0" y="0"/>
                            <a:ext cx="548005" cy="534035"/>
                          </a:xfrm>
                          <a:prstGeom prst="rect">
                            <a:avLst/>
                          </a:prstGeom>
                        </pic:spPr>
                      </pic:pic>
                    </a:graphicData>
                  </a:graphic>
                  <wp14:sizeRelH relativeFrom="page">
                    <wp14:pctWidth>0</wp14:pctWidth>
                  </wp14:sizeRelH>
                  <wp14:sizeRelV relativeFrom="page">
                    <wp14:pctHeight>0</wp14:pctHeight>
                  </wp14:sizeRelV>
                </wp:anchor>
              </w:drawing>
            </w:r>
            <w:r w:rsidR="002677CC">
              <w:t>Edition collaborative de documents structurés avec un chiffrement de bout-en-bout et un stockage distribué</w:t>
            </w:r>
          </w:p>
        </w:tc>
      </w:tr>
    </w:tbl>
    <w:p w14:paraId="63D26CD2" w14:textId="626382C1" w:rsidR="00647C2D" w:rsidRDefault="00647C2D">
      <w:pPr>
        <w:sectPr w:rsidR="00647C2D" w:rsidSect="00647C2D">
          <w:headerReference w:type="even" r:id="rId9"/>
          <w:headerReference w:type="default" r:id="rId10"/>
          <w:footerReference w:type="even" r:id="rId11"/>
          <w:footerReference w:type="default" r:id="rId12"/>
          <w:headerReference w:type="first" r:id="rId13"/>
          <w:footerReference w:type="first" r:id="rId14"/>
          <w:type w:val="continuous"/>
          <w:pgSz w:w="11906" w:h="16838" w:code="9"/>
          <w:pgMar w:top="1418" w:right="1418" w:bottom="2336" w:left="1418" w:header="709" w:footer="485" w:gutter="0"/>
          <w:cols w:space="708"/>
          <w:formProt w:val="0"/>
          <w:docGrid w:linePitch="360"/>
        </w:sectPr>
      </w:pPr>
    </w:p>
    <w:p w14:paraId="1AA59ED7" w14:textId="340110CB" w:rsidR="00647C2D" w:rsidRPr="00D67C3B" w:rsidRDefault="00316F5B" w:rsidP="00061D03">
      <w:pPr>
        <w:pStyle w:val="texteNormal"/>
        <w:jc w:val="center"/>
        <w:sectPr w:rsidR="00647C2D" w:rsidRPr="00D67C3B" w:rsidSect="00647C2D">
          <w:type w:val="continuous"/>
          <w:pgSz w:w="11906" w:h="16838"/>
          <w:pgMar w:top="851" w:right="1376" w:bottom="851" w:left="1482" w:header="709" w:footer="709" w:gutter="0"/>
          <w:cols w:space="708"/>
          <w:formProt w:val="0"/>
          <w:docGrid w:linePitch="360"/>
        </w:sectPr>
      </w:pPr>
      <w:r>
        <w:rPr>
          <w:noProof/>
        </w:rPr>
        <w:drawing>
          <wp:anchor distT="0" distB="0" distL="114300" distR="114300" simplePos="0" relativeHeight="251657215" behindDoc="1" locked="0" layoutInCell="1" allowOverlap="1" wp14:anchorId="4DD81243" wp14:editId="1987A440">
            <wp:simplePos x="0" y="0"/>
            <wp:positionH relativeFrom="column">
              <wp:posOffset>122244</wp:posOffset>
            </wp:positionH>
            <wp:positionV relativeFrom="paragraph">
              <wp:posOffset>335429</wp:posOffset>
            </wp:positionV>
            <wp:extent cx="548005" cy="534035"/>
            <wp:effectExtent l="0" t="0" r="0" b="0"/>
            <wp:wrapNone/>
            <wp:docPr id="1506152638" name="Image 1506152638" descr="Une image contenant dessin humoristique, clipart, émoticô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1100" name="Image 3" descr="Une image contenant dessin humoristique, clipart, émoticône&#10;&#10;Description générée automatiquement"/>
                    <pic:cNvPicPr/>
                  </pic:nvPicPr>
                  <pic:blipFill>
                    <a:blip r:embed="rId15"/>
                    <a:stretch>
                      <a:fillRect/>
                    </a:stretch>
                  </pic:blipFill>
                  <pic:spPr>
                    <a:xfrm>
                      <a:off x="0" y="0"/>
                      <a:ext cx="548005" cy="534035"/>
                    </a:xfrm>
                    <a:prstGeom prst="rect">
                      <a:avLst/>
                    </a:prstGeom>
                  </pic:spPr>
                </pic:pic>
              </a:graphicData>
            </a:graphic>
            <wp14:sizeRelH relativeFrom="page">
              <wp14:pctWidth>0</wp14:pctWidth>
            </wp14:sizeRelH>
            <wp14:sizeRelV relativeFrom="page">
              <wp14:pctHeight>0</wp14:pctHeight>
            </wp14:sizeRelV>
          </wp:anchor>
        </w:drawing>
      </w:r>
      <w:r w:rsidR="00643653">
        <w:rPr>
          <w:noProof/>
        </w:rPr>
        <w:drawing>
          <wp:inline distT="0" distB="0" distL="0" distR="0" wp14:anchorId="44CBF7F2" wp14:editId="158EB69D">
            <wp:extent cx="4299170" cy="725214"/>
            <wp:effectExtent l="0" t="0" r="0" b="0"/>
            <wp:docPr id="419085229" name="Image 2" descr="Une image contenant Police, Caractère coloré,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85229" name="Image 2" descr="Une image contenant Police, Caractère coloré, conception&#10;&#10;Description générée automatiquement"/>
                    <pic:cNvPicPr/>
                  </pic:nvPicPr>
                  <pic:blipFill rotWithShape="1">
                    <a:blip r:embed="rId16"/>
                    <a:srcRect l="5926" t="6975" r="4790" b="5671"/>
                    <a:stretch/>
                  </pic:blipFill>
                  <pic:spPr bwMode="auto">
                    <a:xfrm>
                      <a:off x="0" y="0"/>
                      <a:ext cx="4985831" cy="841045"/>
                    </a:xfrm>
                    <a:prstGeom prst="rect">
                      <a:avLst/>
                    </a:prstGeom>
                    <a:ln>
                      <a:noFill/>
                    </a:ln>
                    <a:extLst>
                      <a:ext uri="{53640926-AAD7-44D8-BBD7-CCE9431645EC}">
                        <a14:shadowObscured xmlns:a14="http://schemas.microsoft.com/office/drawing/2010/main"/>
                      </a:ext>
                    </a:extLst>
                  </pic:spPr>
                </pic:pic>
              </a:graphicData>
            </a:graphic>
          </wp:inline>
        </w:drawing>
      </w:r>
    </w:p>
    <w:p w14:paraId="10DBA5A2" w14:textId="24B8DEB3" w:rsidR="003C40D2" w:rsidRDefault="003C40D2" w:rsidP="003C40D2">
      <w:pPr>
        <w:pStyle w:val="texteNormal"/>
        <w:jc w:val="center"/>
      </w:pPr>
      <w:bookmarkStart w:id="6" w:name="title"/>
      <w:bookmarkEnd w:id="6"/>
      <w:r>
        <w:rPr>
          <w:noProof/>
        </w:rPr>
        <w:drawing>
          <wp:inline distT="0" distB="0" distL="0" distR="0" wp14:anchorId="4E3A1FA0" wp14:editId="38F8B53F">
            <wp:extent cx="1898560" cy="1265555"/>
            <wp:effectExtent l="0" t="0" r="0" b="4445"/>
            <wp:docPr id="1785713777" name="Image 1" descr="Une image contenant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713777" name="Image 1" descr="Une image contenant conception&#10;&#10;Description générée automatiquement"/>
                    <pic:cNvPicPr/>
                  </pic:nvPicPr>
                  <pic:blipFill rotWithShape="1">
                    <a:blip r:embed="rId17">
                      <a:duotone>
                        <a:schemeClr val="accent1">
                          <a:shade val="45000"/>
                          <a:satMod val="135000"/>
                        </a:schemeClr>
                        <a:prstClr val="white"/>
                      </a:duotone>
                      <a:extLst>
                        <a:ext uri="{BEBA8EAE-BF5A-486C-A8C5-ECC9F3942E4B}">
                          <a14:imgProps xmlns:a14="http://schemas.microsoft.com/office/drawing/2010/main">
                            <a14:imgLayer r:embed="rId18">
                              <a14:imgEffect>
                                <a14:brightnessContrast contrast="-30000"/>
                              </a14:imgEffect>
                            </a14:imgLayer>
                          </a14:imgProps>
                        </a:ext>
                      </a:extLst>
                    </a:blip>
                    <a:srcRect/>
                    <a:stretch/>
                  </pic:blipFill>
                  <pic:spPr bwMode="auto">
                    <a:xfrm>
                      <a:off x="0" y="0"/>
                      <a:ext cx="1935251" cy="1290013"/>
                    </a:xfrm>
                    <a:prstGeom prst="rect">
                      <a:avLst/>
                    </a:prstGeom>
                    <a:ln>
                      <a:noFill/>
                    </a:ln>
                    <a:extLst>
                      <a:ext uri="{53640926-AAD7-44D8-BBD7-CCE9431645EC}">
                        <a14:shadowObscured xmlns:a14="http://schemas.microsoft.com/office/drawing/2010/main"/>
                      </a:ext>
                    </a:extLst>
                  </pic:spPr>
                </pic:pic>
              </a:graphicData>
            </a:graphic>
          </wp:inline>
        </w:drawing>
      </w:r>
    </w:p>
    <w:p w14:paraId="17A29FCC" w14:textId="57421A76" w:rsidR="003C40D2" w:rsidRDefault="003548BC" w:rsidP="00647C2D">
      <w:pPr>
        <w:pStyle w:val="texteNormal"/>
      </w:pPr>
      <w:r w:rsidRPr="003548BC">
        <w:t xml:space="preserve">Dans un contexte de travail à distance et de collaboration en ligne, la souveraineté des données et la sécurité sont primordiales. Les systèmes centralisés, souvent gérés par les géants du Web, soulèvent des problématiques de dépendance et de protection des données. Ce travail de Bachelor présente deux projets clés : </w:t>
      </w:r>
      <w:r w:rsidRPr="00316F5B">
        <w:rPr>
          <w:b/>
          <w:bCs/>
        </w:rPr>
        <w:t>DDnet</w:t>
      </w:r>
      <w:r w:rsidRPr="003548BC">
        <w:t xml:space="preserve">, un système de synchronisation de données décentralisées, et </w:t>
      </w:r>
      <w:r w:rsidRPr="00316F5B">
        <w:rPr>
          <w:b/>
          <w:bCs/>
        </w:rPr>
        <w:t>Describble</w:t>
      </w:r>
      <w:r w:rsidRPr="003548BC">
        <w:t>, un tableau blanc en ligne utilisant DDnet.</w:t>
      </w:r>
    </w:p>
    <w:p w14:paraId="7154CA01" w14:textId="300C016C" w:rsidR="00316F5B" w:rsidRDefault="00316F5B" w:rsidP="00647C2D">
      <w:pPr>
        <w:pStyle w:val="texteNormal"/>
      </w:pPr>
    </w:p>
    <w:p w14:paraId="502EA9E6" w14:textId="2C41FD66" w:rsidR="00503C71" w:rsidRDefault="003C40D2" w:rsidP="00647C2D">
      <w:pPr>
        <w:pStyle w:val="texteNormal"/>
      </w:pPr>
      <w:r>
        <w:rPr>
          <w:noProof/>
        </w:rPr>
        <w:drawing>
          <wp:anchor distT="0" distB="0" distL="114300" distR="114300" simplePos="0" relativeHeight="251660288" behindDoc="1" locked="0" layoutInCell="1" allowOverlap="1" wp14:anchorId="15E8CDB6" wp14:editId="6DB10606">
            <wp:simplePos x="0" y="0"/>
            <wp:positionH relativeFrom="column">
              <wp:posOffset>74038</wp:posOffset>
            </wp:positionH>
            <wp:positionV relativeFrom="paragraph">
              <wp:posOffset>73660</wp:posOffset>
            </wp:positionV>
            <wp:extent cx="831850" cy="836295"/>
            <wp:effectExtent l="0" t="0" r="6350" b="1905"/>
            <wp:wrapTight wrapText="bothSides">
              <wp:wrapPolygon edited="0">
                <wp:start x="0" y="0"/>
                <wp:lineTo x="0" y="21321"/>
                <wp:lineTo x="21435" y="21321"/>
                <wp:lineTo x="21435" y="0"/>
                <wp:lineTo x="0" y="0"/>
              </wp:wrapPolygon>
            </wp:wrapTight>
            <wp:docPr id="573817122" name="Image 2" descr="Une image contenant clipart, Graphique, Dessin d’enfant, dessin humoristiqu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817122" name="Image 2" descr="Une image contenant clipart, Graphique, Dessin d’enfant, dessin humoristique&#10;&#10;Description générée automatiquement"/>
                    <pic:cNvPicPr/>
                  </pic:nvPicPr>
                  <pic:blipFill rotWithShape="1">
                    <a:blip r:embed="rId19"/>
                    <a:srcRect l="10684" t="10354" r="9717" b="9689"/>
                    <a:stretch/>
                  </pic:blipFill>
                  <pic:spPr bwMode="auto">
                    <a:xfrm>
                      <a:off x="0" y="0"/>
                      <a:ext cx="831850" cy="8362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16F5B" w:rsidRPr="00316F5B">
        <w:rPr>
          <w:b/>
          <w:bCs/>
          <w:noProof/>
        </w:rPr>
        <w:t>DDnet</w:t>
      </w:r>
      <w:r w:rsidR="009667C0">
        <w:rPr>
          <w:noProof/>
        </w:rPr>
        <w:t xml:space="preserve"> pour « </w:t>
      </w:r>
      <w:r w:rsidR="009667C0" w:rsidRPr="009667C0">
        <w:rPr>
          <w:b/>
          <w:bCs/>
          <w:noProof/>
        </w:rPr>
        <w:t>D</w:t>
      </w:r>
      <w:r w:rsidR="009667C0">
        <w:rPr>
          <w:noProof/>
        </w:rPr>
        <w:t xml:space="preserve">ecentralized </w:t>
      </w:r>
      <w:r w:rsidR="009667C0" w:rsidRPr="009667C0">
        <w:rPr>
          <w:b/>
          <w:bCs/>
          <w:noProof/>
        </w:rPr>
        <w:t>D</w:t>
      </w:r>
      <w:r w:rsidR="009667C0">
        <w:rPr>
          <w:noProof/>
        </w:rPr>
        <w:t xml:space="preserve">ocument </w:t>
      </w:r>
      <w:r w:rsidR="009667C0" w:rsidRPr="009667C0">
        <w:rPr>
          <w:b/>
          <w:bCs/>
          <w:noProof/>
        </w:rPr>
        <w:t>Net</w:t>
      </w:r>
      <w:r w:rsidR="009667C0">
        <w:rPr>
          <w:noProof/>
        </w:rPr>
        <w:t>work »</w:t>
      </w:r>
      <w:r w:rsidR="00316F5B" w:rsidRPr="00316F5B">
        <w:rPr>
          <w:noProof/>
        </w:rPr>
        <w:t xml:space="preserve"> met en avant une approche </w:t>
      </w:r>
      <w:r w:rsidR="009667C0">
        <w:rPr>
          <w:noProof/>
        </w:rPr>
        <w:t>« </w:t>
      </w:r>
      <w:r w:rsidR="00316F5B" w:rsidRPr="00316F5B">
        <w:rPr>
          <w:noProof/>
        </w:rPr>
        <w:t>local-first</w:t>
      </w:r>
      <w:r w:rsidR="009667C0">
        <w:rPr>
          <w:noProof/>
        </w:rPr>
        <w:t> »</w:t>
      </w:r>
      <w:r w:rsidR="00316F5B" w:rsidRPr="00316F5B">
        <w:rPr>
          <w:noProof/>
        </w:rPr>
        <w:t xml:space="preserve">, favorisant l'accès et la modification des données locales. Il intègre </w:t>
      </w:r>
      <w:r w:rsidR="009667C0">
        <w:rPr>
          <w:noProof/>
        </w:rPr>
        <w:t>d</w:t>
      </w:r>
      <w:r w:rsidR="00316F5B" w:rsidRPr="00316F5B">
        <w:rPr>
          <w:noProof/>
        </w:rPr>
        <w:t>es CRDT (Conflict-free Replicated Data Type) pour une synchronisation</w:t>
      </w:r>
      <w:r w:rsidR="009667C0">
        <w:rPr>
          <w:noProof/>
        </w:rPr>
        <w:t xml:space="preserve"> </w:t>
      </w:r>
      <w:r w:rsidR="00316F5B" w:rsidRPr="00316F5B">
        <w:rPr>
          <w:noProof/>
        </w:rPr>
        <w:t>sans conflit. DDnet opère sur un réseau décentralisé peer-to-peer</w:t>
      </w:r>
      <w:r w:rsidR="009667C0">
        <w:rPr>
          <w:noProof/>
        </w:rPr>
        <w:t xml:space="preserve"> sécurisé</w:t>
      </w:r>
      <w:r w:rsidR="00316F5B" w:rsidRPr="00316F5B">
        <w:rPr>
          <w:noProof/>
        </w:rPr>
        <w:t xml:space="preserve">, avec des techniques de cryptographie et de chiffrement de bout en bout. Ce système est flexible et peut travailler avec tout type de données structurées. DDnet </w:t>
      </w:r>
      <w:r w:rsidR="00287EFC">
        <w:rPr>
          <w:noProof/>
        </w:rPr>
        <w:t>se veut</w:t>
      </w:r>
      <w:r w:rsidR="009667C0">
        <w:rPr>
          <w:noProof/>
        </w:rPr>
        <w:t xml:space="preserve"> libre et</w:t>
      </w:r>
      <w:r w:rsidR="00316F5B" w:rsidRPr="00316F5B">
        <w:rPr>
          <w:noProof/>
        </w:rPr>
        <w:t xml:space="preserve"> open source</w:t>
      </w:r>
      <w:r w:rsidR="00503C71">
        <w:t>.</w:t>
      </w:r>
    </w:p>
    <w:p w14:paraId="6EAA586B" w14:textId="4C85BB77" w:rsidR="00503C71" w:rsidRDefault="00503C71" w:rsidP="00647C2D">
      <w:pPr>
        <w:pStyle w:val="texteNormal"/>
      </w:pPr>
    </w:p>
    <w:p w14:paraId="0D238AFD" w14:textId="0065257B" w:rsidR="00316F5B" w:rsidRDefault="00316F5B" w:rsidP="00647C2D">
      <w:pPr>
        <w:pStyle w:val="texteNormal"/>
      </w:pPr>
    </w:p>
    <w:p w14:paraId="4273E350" w14:textId="40963CA2" w:rsidR="00503C71" w:rsidRDefault="00316F5B" w:rsidP="00647C2D">
      <w:pPr>
        <w:pStyle w:val="texteNormal"/>
      </w:pPr>
      <w:r w:rsidRPr="00316F5B">
        <w:t xml:space="preserve">Sur cette base, </w:t>
      </w:r>
      <w:r w:rsidRPr="00316F5B">
        <w:rPr>
          <w:b/>
          <w:bCs/>
        </w:rPr>
        <w:t>Describble</w:t>
      </w:r>
      <w:r w:rsidRPr="00316F5B">
        <w:t xml:space="preserve"> est développé comme une application de tableau blanc en ligne pour démontrer les capacités de DDnet. Describble offre un espace de brainstorming et de réflexion collaboratif en temps réel. Avec son espace de dessin illimité, il permet aux utilisateurs de partager et de développer des idées de manière interactive. Des outils de dessin et un système de calques facilitent la structuration créative des idées. Un système de gestion des droits d'accès assure la sécurité des informations partagées. Vous pouvez essayer Describble sur </w:t>
      </w:r>
      <w:r w:rsidRPr="00A8065E">
        <w:rPr>
          <w:b/>
          <w:bCs/>
        </w:rPr>
        <w:t>https://describble.io</w:t>
      </w:r>
      <w:r w:rsidRPr="00316F5B">
        <w:t>.</w:t>
      </w:r>
    </w:p>
    <w:p w14:paraId="42B6AB82" w14:textId="019FF543" w:rsidR="000E3E66" w:rsidRDefault="000A5784" w:rsidP="00647C2D">
      <w:pPr>
        <w:pStyle w:val="texteNormal"/>
        <w:rPr>
          <w:noProof/>
        </w:rPr>
      </w:pPr>
      <w:r>
        <w:rPr>
          <w:noProof/>
        </w:rPr>
        <w:drawing>
          <wp:anchor distT="0" distB="0" distL="114300" distR="114300" simplePos="0" relativeHeight="251658240" behindDoc="1" locked="0" layoutInCell="1" allowOverlap="1" wp14:anchorId="7301BC14" wp14:editId="76078538">
            <wp:simplePos x="0" y="0"/>
            <wp:positionH relativeFrom="column">
              <wp:posOffset>-672344</wp:posOffset>
            </wp:positionH>
            <wp:positionV relativeFrom="paragraph">
              <wp:posOffset>732790</wp:posOffset>
            </wp:positionV>
            <wp:extent cx="548177" cy="534473"/>
            <wp:effectExtent l="0" t="0" r="0" b="0"/>
            <wp:wrapNone/>
            <wp:docPr id="1729159539" name="Image 4" descr="Une image contenant clipart, créativité&#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159539" name="Image 4" descr="Une image contenant clipart, créativité&#10;&#10;Description générée automatiquement"/>
                    <pic:cNvPicPr/>
                  </pic:nvPicPr>
                  <pic:blipFill>
                    <a:blip r:embed="rId8"/>
                    <a:stretch>
                      <a:fillRect/>
                    </a:stretch>
                  </pic:blipFill>
                  <pic:spPr>
                    <a:xfrm>
                      <a:off x="0" y="0"/>
                      <a:ext cx="548177" cy="534473"/>
                    </a:xfrm>
                    <a:prstGeom prst="rect">
                      <a:avLst/>
                    </a:prstGeom>
                  </pic:spPr>
                </pic:pic>
              </a:graphicData>
            </a:graphic>
            <wp14:sizeRelH relativeFrom="page">
              <wp14:pctWidth>0</wp14:pctWidth>
            </wp14:sizeRelH>
            <wp14:sizeRelV relativeFrom="page">
              <wp14:pctHeight>0</wp14:pctHeight>
            </wp14:sizeRelV>
          </wp:anchor>
        </w:drawing>
      </w:r>
      <w:r>
        <w:rPr>
          <w:noProof/>
        </w:rPr>
        <w:drawing>
          <wp:inline distT="0" distB="0" distL="0" distR="0" wp14:anchorId="39B803AF" wp14:editId="17CE5D75">
            <wp:extent cx="2654935" cy="1651635"/>
            <wp:effectExtent l="0" t="0" r="0" b="0"/>
            <wp:docPr id="1946723361" name="Image 3" descr="Une image contenant texte, logiciel, Logiciel multimédia, Logiciel de graphism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6723361" name="Image 3" descr="Une image contenant texte, logiciel, Logiciel multimédia, Logiciel de graphisme&#10;&#10;Description générée automatiquement"/>
                    <pic:cNvPicPr/>
                  </pic:nvPicPr>
                  <pic:blipFill>
                    <a:blip r:embed="rId20"/>
                    <a:stretch>
                      <a:fillRect/>
                    </a:stretch>
                  </pic:blipFill>
                  <pic:spPr>
                    <a:xfrm>
                      <a:off x="0" y="0"/>
                      <a:ext cx="2654935" cy="1651635"/>
                    </a:xfrm>
                    <a:prstGeom prst="rect">
                      <a:avLst/>
                    </a:prstGeom>
                  </pic:spPr>
                </pic:pic>
              </a:graphicData>
            </a:graphic>
          </wp:inline>
        </w:drawing>
      </w:r>
    </w:p>
    <w:p w14:paraId="370BC840" w14:textId="5085CF69" w:rsidR="00503C71" w:rsidRDefault="001F2087" w:rsidP="00647C2D">
      <w:pPr>
        <w:pStyle w:val="texteNormal"/>
      </w:pPr>
      <w:r>
        <w:rPr>
          <w:noProof/>
        </w:rPr>
        <w:drawing>
          <wp:anchor distT="0" distB="0" distL="114300" distR="114300" simplePos="0" relativeHeight="251665408" behindDoc="0" locked="0" layoutInCell="1" allowOverlap="1" wp14:anchorId="1FDF4515" wp14:editId="4E2660BB">
            <wp:simplePos x="0" y="0"/>
            <wp:positionH relativeFrom="column">
              <wp:posOffset>1642803</wp:posOffset>
            </wp:positionH>
            <wp:positionV relativeFrom="paragraph">
              <wp:posOffset>938934</wp:posOffset>
            </wp:positionV>
            <wp:extent cx="882419" cy="882419"/>
            <wp:effectExtent l="0" t="0" r="0" b="0"/>
            <wp:wrapNone/>
            <wp:docPr id="1479582712" name="Graphiqu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582712" name="Graphique 1479582712"/>
                    <pic:cNvPicPr/>
                  </pic:nvPicPr>
                  <pic:blipFill>
                    <a:blip r:embed="rId21">
                      <a:extLst>
                        <a:ext uri="{96DAC541-7B7A-43D3-8B79-37D633B846F1}">
                          <asvg:svgBlip xmlns:asvg="http://schemas.microsoft.com/office/drawing/2016/SVG/main" r:embed="rId22"/>
                        </a:ext>
                      </a:extLst>
                    </a:blip>
                    <a:stretch>
                      <a:fillRect/>
                    </a:stretch>
                  </pic:blipFill>
                  <pic:spPr>
                    <a:xfrm>
                      <a:off x="0" y="0"/>
                      <a:ext cx="882419" cy="882419"/>
                    </a:xfrm>
                    <a:prstGeom prst="rect">
                      <a:avLst/>
                    </a:prstGeom>
                  </pic:spPr>
                </pic:pic>
              </a:graphicData>
            </a:graphic>
            <wp14:sizeRelH relativeFrom="page">
              <wp14:pctWidth>0</wp14:pctWidth>
            </wp14:sizeRelH>
            <wp14:sizeRelV relativeFrom="page">
              <wp14:pctHeight>0</wp14:pctHeight>
            </wp14:sizeRelV>
          </wp:anchor>
        </w:drawing>
      </w:r>
      <w:r w:rsidR="00316F5B" w:rsidRPr="00316F5B">
        <w:rPr>
          <w:noProof/>
        </w:rPr>
        <w:t xml:space="preserve">Ensemble, </w:t>
      </w:r>
      <w:r w:rsidR="00316F5B" w:rsidRPr="009667C0">
        <w:rPr>
          <w:b/>
          <w:bCs/>
          <w:noProof/>
        </w:rPr>
        <w:t>DDnet</w:t>
      </w:r>
      <w:r w:rsidR="00316F5B" w:rsidRPr="00316F5B">
        <w:rPr>
          <w:noProof/>
        </w:rPr>
        <w:t xml:space="preserve"> et </w:t>
      </w:r>
      <w:r w:rsidR="00316F5B" w:rsidRPr="009667C0">
        <w:rPr>
          <w:b/>
          <w:bCs/>
          <w:noProof/>
        </w:rPr>
        <w:t>Describble</w:t>
      </w:r>
      <w:r w:rsidR="00316F5B" w:rsidRPr="00316F5B">
        <w:rPr>
          <w:noProof/>
        </w:rPr>
        <w:t xml:space="preserve"> illustrent les possibilités de la décentralisation et de la collaboration en temps réel. Ils montrent qu'il est possible de créer des outils puissants, indépendants, respectant la souveraineté des données des utilisateurs.</w:t>
      </w:r>
    </w:p>
    <w:p w14:paraId="4189D374" w14:textId="7E0C0A91" w:rsidR="00503C71" w:rsidRDefault="001F2087" w:rsidP="00647C2D">
      <w:pPr>
        <w:pStyle w:val="texteNormal"/>
      </w:pPr>
      <w:r>
        <w:rPr>
          <w:noProof/>
        </w:rPr>
        <w:drawing>
          <wp:anchor distT="0" distB="0" distL="114300" distR="114300" simplePos="0" relativeHeight="251662336" behindDoc="1" locked="0" layoutInCell="1" allowOverlap="1" wp14:anchorId="3147DCC0" wp14:editId="6D720A2D">
            <wp:simplePos x="0" y="0"/>
            <wp:positionH relativeFrom="column">
              <wp:posOffset>514350</wp:posOffset>
            </wp:positionH>
            <wp:positionV relativeFrom="paragraph">
              <wp:posOffset>218440</wp:posOffset>
            </wp:positionV>
            <wp:extent cx="548005" cy="534035"/>
            <wp:effectExtent l="0" t="0" r="0" b="0"/>
            <wp:wrapNone/>
            <wp:docPr id="2095404432" name="Image 2095404432" descr="Une image contenant dessin humoristique, clipart, émoticô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1101100" name="Image 3" descr="Une image contenant dessin humoristique, clipart, émoticône&#10;&#10;Description générée automatiquement"/>
                    <pic:cNvPicPr/>
                  </pic:nvPicPr>
                  <pic:blipFill>
                    <a:blip r:embed="rId15"/>
                    <a:stretch>
                      <a:fillRect/>
                    </a:stretch>
                  </pic:blipFill>
                  <pic:spPr>
                    <a:xfrm>
                      <a:off x="0" y="0"/>
                      <a:ext cx="548005" cy="534035"/>
                    </a:xfrm>
                    <a:prstGeom prst="rect">
                      <a:avLst/>
                    </a:prstGeom>
                  </pic:spPr>
                </pic:pic>
              </a:graphicData>
            </a:graphic>
            <wp14:sizeRelH relativeFrom="page">
              <wp14:pctWidth>0</wp14:pctWidth>
            </wp14:sizeRelH>
            <wp14:sizeRelV relativeFrom="page">
              <wp14:pctHeight>0</wp14:pctHeight>
            </wp14:sizeRelV>
          </wp:anchor>
        </w:drawing>
      </w:r>
    </w:p>
    <w:p w14:paraId="170710AD" w14:textId="7F4B125A" w:rsidR="00503C71" w:rsidRPr="00991C3E" w:rsidRDefault="00503C71" w:rsidP="00647C2D">
      <w:pPr>
        <w:pStyle w:val="texteNormal"/>
      </w:pPr>
    </w:p>
    <w:sectPr w:rsidR="00503C71" w:rsidRPr="00991C3E" w:rsidSect="00647C2D">
      <w:headerReference w:type="even" r:id="rId23"/>
      <w:type w:val="continuous"/>
      <w:pgSz w:w="11906" w:h="16838" w:code="9"/>
      <w:pgMar w:top="1418" w:right="1418" w:bottom="1418" w:left="1418" w:header="709" w:footer="485" w:gutter="0"/>
      <w:cols w:num="2" w:space="708" w:equalWidth="0">
        <w:col w:w="4181" w:space="708"/>
        <w:col w:w="4181"/>
      </w:cols>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1EB922" w14:textId="77777777" w:rsidR="005C71E8" w:rsidRDefault="005C71E8">
      <w:r>
        <w:separator/>
      </w:r>
    </w:p>
  </w:endnote>
  <w:endnote w:type="continuationSeparator" w:id="0">
    <w:p w14:paraId="10CB825A" w14:textId="77777777" w:rsidR="005C71E8" w:rsidRDefault="005C71E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Arial">
    <w:panose1 w:val="020B0604020202020204"/>
    <w:charset w:val="00"/>
    <w:family w:val="swiss"/>
    <w:pitch w:val="variable"/>
    <w:sig w:usb0="E0002A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0002AFF" w:usb1="C000247B" w:usb2="00000009" w:usb3="00000000" w:csb0="000001F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AFBFC0D" w14:textId="77777777" w:rsidR="00991C3E" w:rsidRDefault="00991C3E">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9048" w:type="dxa"/>
      <w:tblLook w:val="01E0" w:firstRow="1" w:lastRow="1" w:firstColumn="1" w:lastColumn="1" w:noHBand="0" w:noVBand="0"/>
    </w:tblPr>
    <w:tblGrid>
      <w:gridCol w:w="1920"/>
      <w:gridCol w:w="4164"/>
      <w:gridCol w:w="2964"/>
    </w:tblGrid>
    <w:tr w:rsidR="00647C2D" w:rsidRPr="0057139A" w14:paraId="086DA65E" w14:textId="77777777">
      <w:tc>
        <w:tcPr>
          <w:tcW w:w="9048" w:type="dxa"/>
          <w:gridSpan w:val="3"/>
          <w:tcBorders>
            <w:top w:val="single" w:sz="4" w:space="0" w:color="auto"/>
          </w:tcBorders>
          <w:tcMar>
            <w:left w:w="0" w:type="dxa"/>
            <w:right w:w="0" w:type="dxa"/>
          </w:tcMar>
        </w:tcPr>
        <w:p w14:paraId="3B034B54" w14:textId="77777777" w:rsidR="00647C2D" w:rsidRPr="0045621E" w:rsidRDefault="00647C2D" w:rsidP="00647C2D">
          <w:pPr>
            <w:rPr>
              <w:lang w:val="fr-FR"/>
            </w:rPr>
          </w:pPr>
        </w:p>
      </w:tc>
    </w:tr>
    <w:tr w:rsidR="00647C2D" w:rsidRPr="0057139A" w14:paraId="24537A80" w14:textId="77777777">
      <w:trPr>
        <w:trHeight w:val="990"/>
      </w:trPr>
      <w:tc>
        <w:tcPr>
          <w:tcW w:w="1920" w:type="dxa"/>
          <w:tcMar>
            <w:left w:w="0" w:type="dxa"/>
            <w:right w:w="0" w:type="dxa"/>
          </w:tcMar>
        </w:tcPr>
        <w:p w14:paraId="7194173F" w14:textId="77777777" w:rsidR="00647C2D" w:rsidRPr="003873F5" w:rsidRDefault="00647C2D" w:rsidP="00647C2D">
          <w:pPr>
            <w:pStyle w:val="bottombold"/>
            <w:rPr>
              <w:rFonts w:cs="Arial"/>
            </w:rPr>
          </w:pPr>
          <w:proofErr w:type="gramStart"/>
          <w:r w:rsidRPr="003873F5">
            <w:rPr>
              <w:rFonts w:cs="Arial"/>
            </w:rPr>
            <w:t>Auteur:</w:t>
          </w:r>
          <w:proofErr w:type="gramEnd"/>
        </w:p>
        <w:p w14:paraId="594CC771" w14:textId="77777777" w:rsidR="00647C2D" w:rsidRPr="003873F5" w:rsidRDefault="00647C2D" w:rsidP="00647C2D">
          <w:pPr>
            <w:pStyle w:val="bottombold"/>
            <w:rPr>
              <w:rFonts w:cs="Arial"/>
            </w:rPr>
          </w:pPr>
          <w:r w:rsidRPr="003873F5">
            <w:rPr>
              <w:rFonts w:cs="Arial"/>
            </w:rPr>
            <w:t xml:space="preserve">Répondant </w:t>
          </w:r>
          <w:proofErr w:type="gramStart"/>
          <w:r w:rsidRPr="003873F5">
            <w:rPr>
              <w:rFonts w:cs="Arial"/>
              <w:szCs w:val="18"/>
            </w:rPr>
            <w:t>externe</w:t>
          </w:r>
          <w:r w:rsidRPr="003873F5">
            <w:rPr>
              <w:rFonts w:cs="Arial"/>
            </w:rPr>
            <w:t>:</w:t>
          </w:r>
          <w:proofErr w:type="gramEnd"/>
        </w:p>
        <w:p w14:paraId="718C281E" w14:textId="77777777" w:rsidR="00647C2D" w:rsidRDefault="00647C2D" w:rsidP="00647C2D">
          <w:pPr>
            <w:pStyle w:val="bottombold"/>
            <w:rPr>
              <w:rFonts w:cs="Arial"/>
            </w:rPr>
          </w:pPr>
          <w:r w:rsidRPr="003873F5">
            <w:rPr>
              <w:rFonts w:cs="Arial"/>
              <w:lang w:val="fr-FR"/>
            </w:rPr>
            <w:t xml:space="preserve">Prof. </w:t>
          </w:r>
          <w:proofErr w:type="gramStart"/>
          <w:r w:rsidRPr="003873F5">
            <w:rPr>
              <w:rFonts w:cs="Arial"/>
              <w:lang w:val="fr-FR"/>
            </w:rPr>
            <w:t>responsable:</w:t>
          </w:r>
          <w:proofErr w:type="gramEnd"/>
        </w:p>
        <w:p w14:paraId="28EC0095" w14:textId="77777777" w:rsidR="00647C2D" w:rsidRPr="003873F5" w:rsidRDefault="00647C2D" w:rsidP="00647C2D">
          <w:pPr>
            <w:pStyle w:val="bottombold"/>
            <w:rPr>
              <w:rFonts w:cs="Arial"/>
            </w:rPr>
          </w:pPr>
          <w:r w:rsidRPr="003873F5">
            <w:rPr>
              <w:rFonts w:cs="Arial"/>
            </w:rPr>
            <w:t xml:space="preserve">Sujet proposé </w:t>
          </w:r>
          <w:proofErr w:type="gramStart"/>
          <w:r w:rsidRPr="003873F5">
            <w:rPr>
              <w:rFonts w:cs="Arial"/>
            </w:rPr>
            <w:t>par:</w:t>
          </w:r>
          <w:proofErr w:type="gramEnd"/>
        </w:p>
      </w:tc>
      <w:tc>
        <w:tcPr>
          <w:tcW w:w="4164" w:type="dxa"/>
          <w:tcMar>
            <w:left w:w="0" w:type="dxa"/>
            <w:right w:w="0" w:type="dxa"/>
          </w:tcMar>
        </w:tcPr>
        <w:p w14:paraId="00DF2D5F" w14:textId="77777777" w:rsidR="00647C2D" w:rsidRPr="00FD5C87" w:rsidRDefault="002677CC" w:rsidP="00647C2D">
          <w:pPr>
            <w:pStyle w:val="bottombold"/>
            <w:rPr>
              <w:rFonts w:cs="Arial"/>
              <w:lang w:val="en-US"/>
            </w:rPr>
          </w:pPr>
          <w:bookmarkStart w:id="1" w:name="author"/>
          <w:bookmarkEnd w:id="1"/>
          <w:r w:rsidRPr="00FD5C87">
            <w:rPr>
              <w:rFonts w:cs="Arial"/>
              <w:lang w:val="en-US"/>
            </w:rPr>
            <w:t>Maxime Scharwath</w:t>
          </w:r>
        </w:p>
        <w:p w14:paraId="0CDC55CE" w14:textId="77777777" w:rsidR="00647C2D" w:rsidRPr="00FD5C87" w:rsidRDefault="002677CC" w:rsidP="00647C2D">
          <w:pPr>
            <w:pStyle w:val="bottombold"/>
            <w:rPr>
              <w:rFonts w:cs="Arial"/>
              <w:lang w:val="en-US"/>
            </w:rPr>
          </w:pPr>
          <w:bookmarkStart w:id="2" w:name="external"/>
          <w:bookmarkEnd w:id="2"/>
          <w:r w:rsidRPr="00FD5C87">
            <w:rPr>
              <w:rFonts w:cs="Arial"/>
              <w:lang w:val="en-US"/>
            </w:rPr>
            <w:t>Alex Mouradian (Condensation)</w:t>
          </w:r>
        </w:p>
        <w:p w14:paraId="7BD46D77" w14:textId="649DA485" w:rsidR="00647C2D" w:rsidRPr="003873F5" w:rsidRDefault="002677CC" w:rsidP="00647C2D">
          <w:pPr>
            <w:pStyle w:val="bottombold"/>
            <w:rPr>
              <w:rFonts w:cs="Arial"/>
            </w:rPr>
          </w:pPr>
          <w:bookmarkStart w:id="3" w:name="teacher"/>
          <w:bookmarkEnd w:id="3"/>
          <w:proofErr w:type="spellStart"/>
          <w:r>
            <w:rPr>
              <w:rFonts w:cs="Arial"/>
            </w:rPr>
            <w:t>Bertil</w:t>
          </w:r>
          <w:proofErr w:type="spellEnd"/>
          <w:r w:rsidR="00991C3E">
            <w:rPr>
              <w:rFonts w:cs="Arial"/>
            </w:rPr>
            <w:t xml:space="preserve"> </w:t>
          </w:r>
          <w:r w:rsidR="00991C3E">
            <w:rPr>
              <w:rFonts w:cs="Arial"/>
            </w:rPr>
            <w:t>Chapuis</w:t>
          </w:r>
        </w:p>
        <w:p w14:paraId="1F786B53" w14:textId="13731799" w:rsidR="00647C2D" w:rsidRPr="003873F5" w:rsidRDefault="00991C3E" w:rsidP="00647C2D">
          <w:pPr>
            <w:pStyle w:val="bottombold"/>
            <w:rPr>
              <w:rFonts w:cs="Arial"/>
            </w:rPr>
          </w:pPr>
          <w:bookmarkStart w:id="4" w:name="subjectBy"/>
          <w:bookmarkEnd w:id="4"/>
          <w:proofErr w:type="spellStart"/>
          <w:r>
            <w:rPr>
              <w:rFonts w:cs="Arial"/>
            </w:rPr>
            <w:t>Bertil</w:t>
          </w:r>
          <w:proofErr w:type="spellEnd"/>
          <w:r>
            <w:rPr>
              <w:rFonts w:cs="Arial"/>
            </w:rPr>
            <w:t xml:space="preserve"> Chapuis</w:t>
          </w:r>
        </w:p>
      </w:tc>
      <w:tc>
        <w:tcPr>
          <w:tcW w:w="2964" w:type="dxa"/>
        </w:tcPr>
        <w:p w14:paraId="69BA1F66" w14:textId="77777777" w:rsidR="00647C2D" w:rsidRPr="003873F5" w:rsidRDefault="00FD5C87" w:rsidP="00647C2D">
          <w:pPr>
            <w:jc w:val="right"/>
            <w:rPr>
              <w:rFonts w:ascii="Arial" w:hAnsi="Arial" w:cs="Arial"/>
              <w:lang w:val="fr-FR"/>
            </w:rPr>
          </w:pPr>
          <w:r w:rsidRPr="00D34312">
            <w:rPr>
              <w:noProof/>
            </w:rPr>
            <w:drawing>
              <wp:inline distT="0" distB="0" distL="0" distR="0" wp14:anchorId="2CB7745C" wp14:editId="14F7BFFF">
                <wp:extent cx="1130300" cy="495300"/>
                <wp:effectExtent l="0" t="0" r="0" b="0"/>
                <wp:docPr id="1194245965" name="Image 1194245965"/>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4"/>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130300" cy="495300"/>
                        </a:xfrm>
                        <a:prstGeom prst="rect">
                          <a:avLst/>
                        </a:prstGeom>
                        <a:noFill/>
                        <a:ln>
                          <a:noFill/>
                        </a:ln>
                      </pic:spPr>
                    </pic:pic>
                  </a:graphicData>
                </a:graphic>
              </wp:inline>
            </w:drawing>
          </w:r>
        </w:p>
      </w:tc>
    </w:tr>
    <w:tr w:rsidR="00647C2D" w:rsidRPr="0057139A" w14:paraId="62085E9B" w14:textId="77777777">
      <w:trPr>
        <w:trHeight w:val="313"/>
      </w:trPr>
      <w:tc>
        <w:tcPr>
          <w:tcW w:w="9048" w:type="dxa"/>
          <w:gridSpan w:val="3"/>
          <w:tcMar>
            <w:left w:w="0" w:type="dxa"/>
            <w:right w:w="0" w:type="dxa"/>
          </w:tcMar>
          <w:vAlign w:val="bottom"/>
        </w:tcPr>
        <w:p w14:paraId="318F504D" w14:textId="72AC2961" w:rsidR="00647C2D" w:rsidRPr="003873F5" w:rsidRDefault="00647C2D" w:rsidP="00554827">
          <w:pPr>
            <w:pStyle w:val="bottombold"/>
            <w:jc w:val="right"/>
            <w:rPr>
              <w:rFonts w:cs="Arial"/>
              <w:lang w:val="fr-FR"/>
            </w:rPr>
          </w:pPr>
          <w:r>
            <w:rPr>
              <w:rFonts w:cs="Arial"/>
            </w:rPr>
            <w:t>HEIG-</w:t>
          </w:r>
          <w:r w:rsidR="007D7C1F">
            <w:rPr>
              <w:rFonts w:cs="Arial"/>
            </w:rPr>
            <w:t xml:space="preserve">VD © </w:t>
          </w:r>
          <w:r w:rsidRPr="003873F5">
            <w:rPr>
              <w:rFonts w:cs="Arial"/>
            </w:rPr>
            <w:t>20</w:t>
          </w:r>
          <w:r w:rsidR="009A45BA">
            <w:rPr>
              <w:rFonts w:cs="Arial"/>
            </w:rPr>
            <w:t>2</w:t>
          </w:r>
          <w:r w:rsidR="00E60E55">
            <w:rPr>
              <w:rFonts w:cs="Arial"/>
            </w:rPr>
            <w:t>3</w:t>
          </w:r>
          <w:r w:rsidRPr="003873F5">
            <w:rPr>
              <w:rFonts w:cs="Arial"/>
            </w:rPr>
            <w:t xml:space="preserve">, filière </w:t>
          </w:r>
          <w:bookmarkStart w:id="5" w:name="filiere"/>
          <w:bookmarkEnd w:id="5"/>
          <w:r w:rsidR="002677CC">
            <w:rPr>
              <w:rFonts w:cs="Arial"/>
            </w:rPr>
            <w:t>Informatique</w:t>
          </w:r>
          <w:r w:rsidR="00483D80">
            <w:rPr>
              <w:rFonts w:cs="Arial"/>
            </w:rPr>
            <w:t xml:space="preserve"> Logiciel</w:t>
          </w:r>
        </w:p>
      </w:tc>
    </w:tr>
  </w:tbl>
  <w:p w14:paraId="762248D5" w14:textId="77777777" w:rsidR="00647C2D" w:rsidRPr="004B1AFF" w:rsidRDefault="00647C2D" w:rsidP="00647C2D">
    <w:pPr>
      <w:rPr>
        <w:lang w:val="fr-FR"/>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8B18F9D" w14:textId="77777777" w:rsidR="00991C3E" w:rsidRDefault="00991C3E">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D374083" w14:textId="77777777" w:rsidR="005C71E8" w:rsidRDefault="005C71E8">
      <w:r>
        <w:separator/>
      </w:r>
    </w:p>
  </w:footnote>
  <w:footnote w:type="continuationSeparator" w:id="0">
    <w:p w14:paraId="4F8022A7" w14:textId="77777777" w:rsidR="005C71E8" w:rsidRDefault="005C71E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85C2A97" w14:textId="77777777" w:rsidR="00991C3E" w:rsidRDefault="00991C3E">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0" w:type="auto"/>
      <w:tblInd w:w="30" w:type="dxa"/>
      <w:tblLook w:val="01E0" w:firstRow="1" w:lastRow="1" w:firstColumn="1" w:lastColumn="1" w:noHBand="0" w:noVBand="0"/>
    </w:tblPr>
    <w:tblGrid>
      <w:gridCol w:w="3260"/>
      <w:gridCol w:w="5780"/>
    </w:tblGrid>
    <w:tr w:rsidR="00647C2D" w:rsidRPr="006F3E52" w14:paraId="68BFB0DF" w14:textId="77777777" w:rsidTr="00DF222E">
      <w:trPr>
        <w:trHeight w:val="1803"/>
      </w:trPr>
      <w:tc>
        <w:tcPr>
          <w:tcW w:w="3354" w:type="dxa"/>
        </w:tcPr>
        <w:p w14:paraId="7D5A661F" w14:textId="77777777" w:rsidR="00647C2D" w:rsidRDefault="00FD5C87" w:rsidP="00647C2D">
          <w:pPr>
            <w:pStyle w:val="headersmall"/>
            <w:ind w:left="-342" w:firstLine="342"/>
          </w:pPr>
          <w:r>
            <w:rPr>
              <w:noProof/>
            </w:rPr>
            <w:drawing>
              <wp:inline distT="0" distB="0" distL="0" distR="0" wp14:anchorId="240C404E" wp14:editId="050BABD5">
                <wp:extent cx="825500" cy="622300"/>
                <wp:effectExtent l="0" t="0" r="0" b="0"/>
                <wp:docPr id="1286871504" name="Image 1286871504"/>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3"/>
                        <pic:cNvPicPr>
                          <a:picLocks/>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825500" cy="622300"/>
                        </a:xfrm>
                        <a:prstGeom prst="rect">
                          <a:avLst/>
                        </a:prstGeom>
                        <a:noFill/>
                        <a:ln>
                          <a:noFill/>
                        </a:ln>
                      </pic:spPr>
                    </pic:pic>
                  </a:graphicData>
                </a:graphic>
              </wp:inline>
            </w:drawing>
          </w:r>
        </w:p>
        <w:p w14:paraId="100CBF28" w14:textId="77777777" w:rsidR="00647C2D" w:rsidRDefault="00647C2D" w:rsidP="008C45F4">
          <w:pPr>
            <w:pStyle w:val="headersmall"/>
          </w:pPr>
          <w:r w:rsidRPr="003873F5">
            <w:br/>
          </w:r>
        </w:p>
      </w:tc>
      <w:tc>
        <w:tcPr>
          <w:tcW w:w="5826" w:type="dxa"/>
          <w:vAlign w:val="center"/>
        </w:tcPr>
        <w:p w14:paraId="540E19CD" w14:textId="77777777" w:rsidR="00647C2D" w:rsidRPr="007A3AFD" w:rsidRDefault="00FD5C87" w:rsidP="00DF222E">
          <w:pPr>
            <w:pStyle w:val="colonneDroiteDepartement"/>
            <w:ind w:right="-80"/>
            <w:rPr>
              <w:sz w:val="20"/>
              <w:lang w:val="fr-FR"/>
            </w:rPr>
          </w:pPr>
          <w:bookmarkStart w:id="0" w:name="department"/>
          <w:bookmarkEnd w:id="0"/>
          <w:r w:rsidRPr="00D6593A">
            <w:rPr>
              <w:noProof/>
              <w:sz w:val="20"/>
              <w:lang w:val="fr-FR"/>
            </w:rPr>
            <w:drawing>
              <wp:inline distT="0" distB="0" distL="0" distR="0" wp14:anchorId="2BCBC666" wp14:editId="4386FD7D">
                <wp:extent cx="2984500" cy="279400"/>
                <wp:effectExtent l="0" t="0" r="0" b="0"/>
                <wp:docPr id="603570711" name="Image 60357071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
                        <pic:cNvPicPr>
                          <a:picLocks/>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2984500" cy="279400"/>
                        </a:xfrm>
                        <a:prstGeom prst="rect">
                          <a:avLst/>
                        </a:prstGeom>
                        <a:noFill/>
                        <a:ln>
                          <a:noFill/>
                        </a:ln>
                      </pic:spPr>
                    </pic:pic>
                  </a:graphicData>
                </a:graphic>
              </wp:inline>
            </w:drawing>
          </w:r>
        </w:p>
        <w:p w14:paraId="3C00B71F" w14:textId="77777777" w:rsidR="00647C2D" w:rsidRDefault="00647C2D" w:rsidP="00647C2D">
          <w:pPr>
            <w:pStyle w:val="colonneDroiteCoordonnees"/>
            <w:jc w:val="left"/>
            <w:rPr>
              <w:sz w:val="16"/>
              <w:szCs w:val="16"/>
              <w:lang w:val="fr-CH"/>
            </w:rPr>
          </w:pPr>
        </w:p>
        <w:p w14:paraId="027DFE73" w14:textId="77777777" w:rsidR="00647C2D" w:rsidRDefault="00647C2D" w:rsidP="00647C2D">
          <w:pPr>
            <w:pStyle w:val="colonneDroiteCoordonnees"/>
            <w:rPr>
              <w:sz w:val="16"/>
              <w:szCs w:val="16"/>
              <w:lang w:val="fr-CH"/>
            </w:rPr>
          </w:pPr>
        </w:p>
        <w:p w14:paraId="3697419E" w14:textId="77777777" w:rsidR="00647C2D" w:rsidRDefault="00647C2D" w:rsidP="00647C2D">
          <w:pPr>
            <w:pStyle w:val="colonneDroiteCoordonnees"/>
            <w:rPr>
              <w:sz w:val="16"/>
              <w:szCs w:val="16"/>
              <w:lang w:val="fr-CH"/>
            </w:rPr>
          </w:pPr>
        </w:p>
        <w:p w14:paraId="63BD1AF2" w14:textId="77777777" w:rsidR="00647C2D" w:rsidRPr="003841E7" w:rsidRDefault="00647C2D" w:rsidP="00647C2D">
          <w:pPr>
            <w:pStyle w:val="colonneDroiteCoordonnees"/>
            <w:rPr>
              <w:b/>
              <w:bCs/>
              <w:lang w:val="fr-CH"/>
            </w:rPr>
          </w:pPr>
        </w:p>
      </w:tc>
    </w:tr>
  </w:tbl>
  <w:p w14:paraId="1CF137A0" w14:textId="77777777" w:rsidR="00647C2D" w:rsidRPr="004B1AFF" w:rsidRDefault="00647C2D" w:rsidP="008C45F4">
    <w:pPr>
      <w:rPr>
        <w:sz w:val="2"/>
        <w:szCs w:val="2"/>
        <w:lang w:val="fr-FR"/>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BD0F4D" w14:textId="77777777" w:rsidR="00991C3E" w:rsidRDefault="00991C3E">
    <w:pPr>
      <w:pStyle w:val="En-tte"/>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0AB43B" w14:textId="77777777" w:rsidR="00647C2D" w:rsidRDefault="00647C2D"/>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1D"/>
    <w:multiLevelType w:val="multilevel"/>
    <w:tmpl w:val="2146E4C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40AA6C09"/>
    <w:multiLevelType w:val="hybridMultilevel"/>
    <w:tmpl w:val="E5D25A08"/>
    <w:lvl w:ilvl="0" w:tplc="0C0C000F">
      <w:start w:val="1"/>
      <w:numFmt w:val="decimal"/>
      <w:lvlText w:val="%1."/>
      <w:lvlJc w:val="left"/>
      <w:pPr>
        <w:tabs>
          <w:tab w:val="num" w:pos="720"/>
        </w:tabs>
        <w:ind w:left="720" w:hanging="360"/>
      </w:pPr>
      <w:rPr>
        <w:rFonts w:hint="default"/>
      </w:rPr>
    </w:lvl>
    <w:lvl w:ilvl="1" w:tplc="040C0003" w:tentative="1">
      <w:start w:val="1"/>
      <w:numFmt w:val="bullet"/>
      <w:lvlText w:val="o"/>
      <w:lvlJc w:val="left"/>
      <w:pPr>
        <w:tabs>
          <w:tab w:val="num" w:pos="1440"/>
        </w:tabs>
        <w:ind w:left="1440" w:hanging="360"/>
      </w:pPr>
      <w:rPr>
        <w:rFonts w:ascii="Courier New" w:hAnsi="Courier New" w:cs="Aria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Arial"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Arial" w:hint="default"/>
      </w:rPr>
    </w:lvl>
    <w:lvl w:ilvl="8" w:tplc="040C0005" w:tentative="1">
      <w:start w:val="1"/>
      <w:numFmt w:val="bullet"/>
      <w:lvlText w:val=""/>
      <w:lvlJc w:val="left"/>
      <w:pPr>
        <w:tabs>
          <w:tab w:val="num" w:pos="6480"/>
        </w:tabs>
        <w:ind w:left="6480" w:hanging="360"/>
      </w:pPr>
      <w:rPr>
        <w:rFonts w:ascii="Wingdings" w:hAnsi="Wingdings" w:hint="default"/>
      </w:rPr>
    </w:lvl>
  </w:abstractNum>
  <w:abstractNum w:abstractNumId="2" w15:restartNumberingAfterBreak="0">
    <w:nsid w:val="48B1700A"/>
    <w:multiLevelType w:val="hybridMultilevel"/>
    <w:tmpl w:val="0C6E120A"/>
    <w:lvl w:ilvl="0" w:tplc="2E8E531C">
      <w:numFmt w:val="bullet"/>
      <w:lvlText w:val="-"/>
      <w:lvlJc w:val="left"/>
      <w:pPr>
        <w:tabs>
          <w:tab w:val="num" w:pos="720"/>
        </w:tabs>
        <w:ind w:left="720" w:hanging="360"/>
      </w:pPr>
      <w:rPr>
        <w:rFonts w:ascii="Arial" w:eastAsia="Times New Roman" w:hAnsi="Arial" w:hint="default"/>
      </w:rPr>
    </w:lvl>
    <w:lvl w:ilvl="1" w:tplc="040C0003" w:tentative="1">
      <w:start w:val="1"/>
      <w:numFmt w:val="bullet"/>
      <w:lvlText w:val="o"/>
      <w:lvlJc w:val="left"/>
      <w:pPr>
        <w:tabs>
          <w:tab w:val="num" w:pos="1440"/>
        </w:tabs>
        <w:ind w:left="1440" w:hanging="360"/>
      </w:pPr>
      <w:rPr>
        <w:rFonts w:ascii="Courier New" w:hAnsi="Courier New" w:cs="Arial" w:hint="default"/>
      </w:rPr>
    </w:lvl>
    <w:lvl w:ilvl="2" w:tplc="040C0005" w:tentative="1">
      <w:start w:val="1"/>
      <w:numFmt w:val="bullet"/>
      <w:lvlText w:val=""/>
      <w:lvlJc w:val="left"/>
      <w:pPr>
        <w:tabs>
          <w:tab w:val="num" w:pos="2160"/>
        </w:tabs>
        <w:ind w:left="2160" w:hanging="360"/>
      </w:pPr>
      <w:rPr>
        <w:rFonts w:ascii="Wingdings" w:hAnsi="Wingdings" w:hint="default"/>
      </w:rPr>
    </w:lvl>
    <w:lvl w:ilvl="3" w:tplc="040C0001" w:tentative="1">
      <w:start w:val="1"/>
      <w:numFmt w:val="bullet"/>
      <w:lvlText w:val=""/>
      <w:lvlJc w:val="left"/>
      <w:pPr>
        <w:tabs>
          <w:tab w:val="num" w:pos="2880"/>
        </w:tabs>
        <w:ind w:left="2880" w:hanging="360"/>
      </w:pPr>
      <w:rPr>
        <w:rFonts w:ascii="Symbol" w:hAnsi="Symbol" w:hint="default"/>
      </w:rPr>
    </w:lvl>
    <w:lvl w:ilvl="4" w:tplc="040C0003" w:tentative="1">
      <w:start w:val="1"/>
      <w:numFmt w:val="bullet"/>
      <w:lvlText w:val="o"/>
      <w:lvlJc w:val="left"/>
      <w:pPr>
        <w:tabs>
          <w:tab w:val="num" w:pos="3600"/>
        </w:tabs>
        <w:ind w:left="3600" w:hanging="360"/>
      </w:pPr>
      <w:rPr>
        <w:rFonts w:ascii="Courier New" w:hAnsi="Courier New" w:cs="Arial" w:hint="default"/>
      </w:rPr>
    </w:lvl>
    <w:lvl w:ilvl="5" w:tplc="040C0005" w:tentative="1">
      <w:start w:val="1"/>
      <w:numFmt w:val="bullet"/>
      <w:lvlText w:val=""/>
      <w:lvlJc w:val="left"/>
      <w:pPr>
        <w:tabs>
          <w:tab w:val="num" w:pos="4320"/>
        </w:tabs>
        <w:ind w:left="4320" w:hanging="360"/>
      </w:pPr>
      <w:rPr>
        <w:rFonts w:ascii="Wingdings" w:hAnsi="Wingdings" w:hint="default"/>
      </w:rPr>
    </w:lvl>
    <w:lvl w:ilvl="6" w:tplc="040C0001" w:tentative="1">
      <w:start w:val="1"/>
      <w:numFmt w:val="bullet"/>
      <w:lvlText w:val=""/>
      <w:lvlJc w:val="left"/>
      <w:pPr>
        <w:tabs>
          <w:tab w:val="num" w:pos="5040"/>
        </w:tabs>
        <w:ind w:left="5040" w:hanging="360"/>
      </w:pPr>
      <w:rPr>
        <w:rFonts w:ascii="Symbol" w:hAnsi="Symbol" w:hint="default"/>
      </w:rPr>
    </w:lvl>
    <w:lvl w:ilvl="7" w:tplc="040C0003" w:tentative="1">
      <w:start w:val="1"/>
      <w:numFmt w:val="bullet"/>
      <w:lvlText w:val="o"/>
      <w:lvlJc w:val="left"/>
      <w:pPr>
        <w:tabs>
          <w:tab w:val="num" w:pos="5760"/>
        </w:tabs>
        <w:ind w:left="5760" w:hanging="360"/>
      </w:pPr>
      <w:rPr>
        <w:rFonts w:ascii="Courier New" w:hAnsi="Courier New" w:cs="Arial" w:hint="default"/>
      </w:rPr>
    </w:lvl>
    <w:lvl w:ilvl="8" w:tplc="040C0005" w:tentative="1">
      <w:start w:val="1"/>
      <w:numFmt w:val="bullet"/>
      <w:lvlText w:val=""/>
      <w:lvlJc w:val="left"/>
      <w:pPr>
        <w:tabs>
          <w:tab w:val="num" w:pos="6480"/>
        </w:tabs>
        <w:ind w:left="6480" w:hanging="360"/>
      </w:pPr>
      <w:rPr>
        <w:rFonts w:ascii="Wingdings" w:hAnsi="Wingdings" w:hint="default"/>
      </w:rPr>
    </w:lvl>
  </w:abstractNum>
  <w:num w:numId="1" w16cid:durableId="1487043817">
    <w:abstractNumId w:val="2"/>
  </w:num>
  <w:num w:numId="2" w16cid:durableId="941885588">
    <w:abstractNumId w:val="1"/>
  </w:num>
  <w:num w:numId="3" w16cid:durableId="118077290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303"/>
  <w:proofState w:spelling="clean"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stylePaneSortMethod w:val="0000"/>
  <w:defaultTabStop w:val="708"/>
  <w:hyphenationZone w:val="425"/>
  <w:drawingGridHorizontalSpacing w:val="78"/>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340FF"/>
    <w:rsid w:val="00025A01"/>
    <w:rsid w:val="00061D03"/>
    <w:rsid w:val="000A5784"/>
    <w:rsid w:val="000D2E48"/>
    <w:rsid w:val="000E3E66"/>
    <w:rsid w:val="000E671B"/>
    <w:rsid w:val="001377F0"/>
    <w:rsid w:val="00143929"/>
    <w:rsid w:val="001508DD"/>
    <w:rsid w:val="001B00C3"/>
    <w:rsid w:val="001D2AD5"/>
    <w:rsid w:val="001F2087"/>
    <w:rsid w:val="001F2AC5"/>
    <w:rsid w:val="001F66CD"/>
    <w:rsid w:val="00256012"/>
    <w:rsid w:val="002677CC"/>
    <w:rsid w:val="00276D17"/>
    <w:rsid w:val="0027784C"/>
    <w:rsid w:val="00287EFC"/>
    <w:rsid w:val="0029008B"/>
    <w:rsid w:val="002A1099"/>
    <w:rsid w:val="002D2CB6"/>
    <w:rsid w:val="00316F5B"/>
    <w:rsid w:val="00353A76"/>
    <w:rsid w:val="003548BC"/>
    <w:rsid w:val="00382DA4"/>
    <w:rsid w:val="003841E7"/>
    <w:rsid w:val="003C40D2"/>
    <w:rsid w:val="004272D1"/>
    <w:rsid w:val="00434680"/>
    <w:rsid w:val="00483D80"/>
    <w:rsid w:val="00486C8D"/>
    <w:rsid w:val="00491796"/>
    <w:rsid w:val="00494E4A"/>
    <w:rsid w:val="004D55AB"/>
    <w:rsid w:val="00503C71"/>
    <w:rsid w:val="00531F44"/>
    <w:rsid w:val="00554827"/>
    <w:rsid w:val="005B3492"/>
    <w:rsid w:val="005C71E8"/>
    <w:rsid w:val="005F30F0"/>
    <w:rsid w:val="0063660F"/>
    <w:rsid w:val="00643653"/>
    <w:rsid w:val="00647C2D"/>
    <w:rsid w:val="00680DDC"/>
    <w:rsid w:val="00695658"/>
    <w:rsid w:val="006F3E52"/>
    <w:rsid w:val="00747851"/>
    <w:rsid w:val="00767EFE"/>
    <w:rsid w:val="007D7C1F"/>
    <w:rsid w:val="007E54F3"/>
    <w:rsid w:val="00802CB9"/>
    <w:rsid w:val="00826355"/>
    <w:rsid w:val="008340FF"/>
    <w:rsid w:val="00841002"/>
    <w:rsid w:val="008A05F8"/>
    <w:rsid w:val="008C45F4"/>
    <w:rsid w:val="008F716A"/>
    <w:rsid w:val="00926B74"/>
    <w:rsid w:val="00954935"/>
    <w:rsid w:val="00966253"/>
    <w:rsid w:val="009667C0"/>
    <w:rsid w:val="00991C3E"/>
    <w:rsid w:val="009A45BA"/>
    <w:rsid w:val="009E688A"/>
    <w:rsid w:val="00A167B1"/>
    <w:rsid w:val="00A21B4B"/>
    <w:rsid w:val="00A57852"/>
    <w:rsid w:val="00A6739B"/>
    <w:rsid w:val="00A8065E"/>
    <w:rsid w:val="00AB2ABC"/>
    <w:rsid w:val="00B168DD"/>
    <w:rsid w:val="00B30139"/>
    <w:rsid w:val="00B70C06"/>
    <w:rsid w:val="00B73765"/>
    <w:rsid w:val="00B770AF"/>
    <w:rsid w:val="00B865E3"/>
    <w:rsid w:val="00B94E37"/>
    <w:rsid w:val="00BB052F"/>
    <w:rsid w:val="00BF7D1A"/>
    <w:rsid w:val="00CD43D3"/>
    <w:rsid w:val="00CE49AE"/>
    <w:rsid w:val="00CF53F7"/>
    <w:rsid w:val="00D240C4"/>
    <w:rsid w:val="00D3101B"/>
    <w:rsid w:val="00D6593A"/>
    <w:rsid w:val="00D85B6F"/>
    <w:rsid w:val="00DF222E"/>
    <w:rsid w:val="00E259AD"/>
    <w:rsid w:val="00E3087C"/>
    <w:rsid w:val="00E46170"/>
    <w:rsid w:val="00E60E55"/>
    <w:rsid w:val="00E65B3C"/>
    <w:rsid w:val="00E76005"/>
    <w:rsid w:val="00ED2C18"/>
    <w:rsid w:val="00EE21CD"/>
    <w:rsid w:val="00EF0B0F"/>
    <w:rsid w:val="00EF7731"/>
    <w:rsid w:val="00F10D1A"/>
    <w:rsid w:val="00F37C27"/>
    <w:rsid w:val="00F963E8"/>
    <w:rsid w:val="00FC23F0"/>
    <w:rsid w:val="00FD0801"/>
    <w:rsid w:val="00FD5C87"/>
    <w:rsid w:val="00FE352A"/>
  </w:rsids>
  <m:mathPr>
    <m:mathFont m:val="Cambria Math"/>
    <m:brkBin m:val="before"/>
    <m:brkBinSub m:val="--"/>
    <m:smallFrac m:val="0"/>
    <m:dispDef m:val="0"/>
    <m:lMargin m:val="0"/>
    <m:rMargin m:val="0"/>
    <m:defJc m:val="centerGroup"/>
    <m:wrapRight/>
    <m:intLim m:val="subSup"/>
    <m:naryLim m:val="subSup"/>
  </m:mathPr>
  <w:themeFontLang w:val="fr-CH"/>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6BCB5815"/>
  <w15:chartTrackingRefBased/>
  <w15:docId w15:val="{30887ED0-5053-A24D-B978-1C2A96F95DD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fr-CH" w:eastAsia="fr-FR" w:bidi="ar-SA"/>
      </w:rPr>
    </w:rPrDefault>
    <w:pPrDefault/>
  </w:docDefaults>
  <w:latentStyles w:defLockedState="0" w:defUIPriority="0" w:defSemiHidden="0" w:defUnhideWhenUsed="0" w:defQFormat="0" w:count="376">
    <w:lsdException w:name="Normal" w:qFormat="1"/>
    <w:lsdException w:name="heading 1" w:qFormat="1"/>
    <w:lsdException w:name="heading 2"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caption" w:semiHidden="1" w:unhideWhenUsed="1" w:qFormat="1"/>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99" w:qFormat="1"/>
    <w:lsdException w:name="Medium Grid 3" w:uiPriority="99"/>
    <w:lsdException w:name="Dark List" w:uiPriority="99"/>
    <w:lsdException w:name="Colorful Shading" w:uiPriority="99"/>
    <w:lsdException w:name="Colorful List" w:uiPriority="99"/>
    <w:lsdException w:name="Colorful Grid" w:uiPriority="99"/>
    <w:lsdException w:name="Light Shading Accent 1" w:uiPriority="99"/>
    <w:lsdException w:name="Light List Accent 1" w:uiPriority="99"/>
    <w:lsdException w:name="Light Grid Accent 1" w:uiPriority="99"/>
    <w:lsdException w:name="Medium Shading 1 Accent 1" w:uiPriority="1" w:qFormat="1"/>
    <w:lsdException w:name="Medium Shading 2 Accent 1" w:uiPriority="60"/>
    <w:lsdException w:name="Medium List 1 Accent 1" w:uiPriority="61"/>
    <w:lsdException w:name="Revision" w:uiPriority="62"/>
    <w:lsdException w:name="List Paragraph" w:uiPriority="63" w:qFormat="1"/>
    <w:lsdException w:name="Quote" w:uiPriority="64" w:qFormat="1"/>
    <w:lsdException w:name="Intense Quote" w:uiPriority="65"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qFormat="1"/>
    <w:lsdException w:name="Colorful Grid Accent 1" w:uiPriority="73" w:qFormat="1"/>
    <w:lsdException w:name="Light Shading Accent 2" w:uiPriority="60" w:qFormat="1"/>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99"/>
    <w:lsdException w:name="Medium Grid 1 Accent 2" w:uiPriority="34" w:qFormat="1"/>
    <w:lsdException w:name="Medium Grid 2 Accent 2" w:uiPriority="29" w:qFormat="1"/>
    <w:lsdException w:name="Medium Grid 3 Accent 2" w:uiPriority="30" w:qFormat="1"/>
    <w:lsdException w:name="Dark List Accent 2" w:uiPriority="66"/>
    <w:lsdException w:name="Colorful Shading Accent 2" w:uiPriority="67"/>
    <w:lsdException w:name="Colorful List Accent 2" w:uiPriority="68"/>
    <w:lsdException w:name="Colorful Grid Accent 2" w:uiPriority="69"/>
    <w:lsdException w:name="Light Shading Accent 3" w:uiPriority="70"/>
    <w:lsdException w:name="Light List Accent 3" w:uiPriority="71"/>
    <w:lsdException w:name="Light Grid Accent 3" w:uiPriority="72"/>
    <w:lsdException w:name="Medium Shading 1 Accent 3" w:uiPriority="73"/>
    <w:lsdException w:name="Medium Shading 2 Accent 3" w:uiPriority="60"/>
    <w:lsdException w:name="Medium List 1 Accent 3" w:uiPriority="61"/>
    <w:lsdException w:name="Medium List 2 Accent 3" w:uiPriority="62"/>
    <w:lsdException w:name="Medium Grid 1 Accent 3" w:uiPriority="63"/>
    <w:lsdException w:name="Medium Grid 2 Accent 3" w:uiPriority="64"/>
    <w:lsdException w:name="Medium Grid 3 Accent 3" w:uiPriority="65"/>
    <w:lsdException w:name="Dark List Accent 3" w:uiPriority="66"/>
    <w:lsdException w:name="Colorful Shading Accent 3" w:uiPriority="67"/>
    <w:lsdException w:name="Colorful List Accent 3" w:uiPriority="68"/>
    <w:lsdException w:name="Colorful Grid Accent 3" w:uiPriority="69"/>
    <w:lsdException w:name="Light Shading Accent 4" w:uiPriority="70"/>
    <w:lsdException w:name="Light List Accent 4" w:uiPriority="71"/>
    <w:lsdException w:name="Light Grid Accent 4" w:uiPriority="72"/>
    <w:lsdException w:name="Medium Shading 1 Accent 4" w:uiPriority="73"/>
    <w:lsdException w:name="Medium Shading 2 Accent 4" w:uiPriority="60"/>
    <w:lsdException w:name="Medium List 1 Accent 4" w:uiPriority="61"/>
    <w:lsdException w:name="Medium List 2 Accent 4" w:uiPriority="62"/>
    <w:lsdException w:name="Medium Grid 1 Accent 4" w:uiPriority="63"/>
    <w:lsdException w:name="Medium Grid 2 Accent 4" w:uiPriority="64"/>
    <w:lsdException w:name="Medium Grid 3 Accent 4" w:uiPriority="65"/>
    <w:lsdException w:name="Dark List Accent 4" w:uiPriority="66"/>
    <w:lsdException w:name="Colorful Shading Accent 4" w:uiPriority="67"/>
    <w:lsdException w:name="Colorful List Accent 4" w:uiPriority="68"/>
    <w:lsdException w:name="Colorful Grid Accent 4" w:uiPriority="69"/>
    <w:lsdException w:name="Light Shading Accent 5" w:uiPriority="70"/>
    <w:lsdException w:name="Light List Accent 5" w:uiPriority="71"/>
    <w:lsdException w:name="Light Grid Accent 5" w:uiPriority="72"/>
    <w:lsdException w:name="Medium Shading 1 Accent 5" w:uiPriority="73"/>
    <w:lsdException w:name="Medium Shading 2 Accent 5" w:uiPriority="60"/>
    <w:lsdException w:name="Medium List 1 Accent 5" w:uiPriority="61"/>
    <w:lsdException w:name="Medium List 2 Accent 5" w:uiPriority="62"/>
    <w:lsdException w:name="Medium Grid 1 Accent 5" w:uiPriority="63"/>
    <w:lsdException w:name="Medium Grid 2 Accent 5" w:uiPriority="64"/>
    <w:lsdException w:name="Medium Grid 3 Accent 5" w:uiPriority="65"/>
    <w:lsdException w:name="Dark List Accent 5" w:uiPriority="66"/>
    <w:lsdException w:name="Colorful Shading Accent 5" w:uiPriority="67"/>
    <w:lsdException w:name="Colorful List Accent 5" w:uiPriority="68"/>
    <w:lsdException w:name="Colorful Grid Accent 5" w:uiPriority="69"/>
    <w:lsdException w:name="Light Shading Accent 6" w:uiPriority="70"/>
    <w:lsdException w:name="Light List Accent 6" w:uiPriority="71"/>
    <w:lsdException w:name="Light Grid Accent 6" w:uiPriority="72"/>
    <w:lsdException w:name="Medium Shading 1 Accent 6" w:uiPriority="73"/>
    <w:lsdException w:name="Medium Shading 2 Accent 6" w:uiPriority="60"/>
    <w:lsdException w:name="Medium List 1 Accent 6" w:uiPriority="61"/>
    <w:lsdException w:name="Medium List 2 Accent 6" w:uiPriority="62"/>
    <w:lsdException w:name="Medium Grid 1 Accent 6" w:uiPriority="63"/>
    <w:lsdException w:name="Medium Grid 2 Accent 6" w:uiPriority="64"/>
    <w:lsdException w:name="Medium Grid 3 Accent 6" w:uiPriority="65"/>
    <w:lsdException w:name="Dark List Accent 6" w:uiPriority="66"/>
    <w:lsdException w:name="Colorful Shading Accent 6" w:uiPriority="67"/>
    <w:lsdException w:name="Colorful List Accent 6" w:uiPriority="68"/>
    <w:lsdException w:name="Colorful Grid Accent 6" w:uiPriority="69"/>
    <w:lsdException w:name="Subtle Emphasis" w:uiPriority="70" w:qFormat="1"/>
    <w:lsdException w:name="Intense Emphasis" w:uiPriority="71" w:qFormat="1"/>
    <w:lsdException w:name="Subtle Reference" w:uiPriority="72" w:qFormat="1"/>
    <w:lsdException w:name="Intense Reference" w:uiPriority="73" w:qFormat="1"/>
    <w:lsdException w:name="Book Title" w:uiPriority="60" w:qFormat="1"/>
    <w:lsdException w:name="Bibliography" w:uiPriority="61"/>
    <w:lsdException w:name="TOC Heading" w:semiHidden="1" w:uiPriority="62"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3873F5"/>
    <w:rPr>
      <w:sz w:val="24"/>
      <w:szCs w:val="24"/>
      <w:lang w:eastAsia="fr-CH"/>
    </w:rPr>
  </w:style>
  <w:style w:type="paragraph" w:styleId="Titre1">
    <w:name w:val="heading 1"/>
    <w:basedOn w:val="Normal"/>
    <w:next w:val="Normal"/>
    <w:qFormat/>
    <w:rsid w:val="004B201A"/>
    <w:pPr>
      <w:keepNext/>
      <w:spacing w:before="120" w:after="120"/>
      <w:jc w:val="center"/>
      <w:outlineLvl w:val="0"/>
    </w:pPr>
    <w:rPr>
      <w:rFonts w:ascii="Tahoma" w:hAnsi="Tahoma" w:cs="Arial"/>
      <w:b/>
      <w:bCs/>
      <w:color w:val="999999"/>
      <w:kern w:val="32"/>
      <w:sz w:val="36"/>
      <w:szCs w:val="32"/>
    </w:rPr>
  </w:style>
  <w:style w:type="paragraph" w:styleId="Titre2">
    <w:name w:val="heading 2"/>
    <w:basedOn w:val="Normal"/>
    <w:next w:val="Normal"/>
    <w:qFormat/>
    <w:rsid w:val="004B201A"/>
    <w:pPr>
      <w:keepNext/>
      <w:spacing w:before="240" w:after="60"/>
      <w:outlineLvl w:val="1"/>
    </w:pPr>
    <w:rPr>
      <w:rFonts w:ascii="Arial" w:hAnsi="Arial" w:cs="Arial"/>
      <w:b/>
      <w:bCs/>
      <w:i/>
      <w:iCs/>
      <w:sz w:val="28"/>
      <w:szCs w:val="28"/>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160D08"/>
    <w:pPr>
      <w:tabs>
        <w:tab w:val="center" w:pos="4536"/>
        <w:tab w:val="right" w:pos="9072"/>
      </w:tabs>
    </w:pPr>
  </w:style>
  <w:style w:type="paragraph" w:styleId="Pieddepage">
    <w:name w:val="footer"/>
    <w:basedOn w:val="Normal"/>
    <w:rsid w:val="00160D08"/>
    <w:pPr>
      <w:tabs>
        <w:tab w:val="center" w:pos="4536"/>
        <w:tab w:val="right" w:pos="9072"/>
      </w:tabs>
    </w:pPr>
  </w:style>
  <w:style w:type="paragraph" w:customStyle="1" w:styleId="headersmall">
    <w:name w:val="header_small"/>
    <w:rsid w:val="004B1AFF"/>
    <w:rPr>
      <w:rFonts w:ascii="Arial" w:hAnsi="Arial" w:cs="Arial"/>
      <w:sz w:val="14"/>
      <w:szCs w:val="14"/>
      <w:lang w:eastAsia="fr-CH"/>
    </w:rPr>
  </w:style>
  <w:style w:type="table" w:styleId="Grilledutableau">
    <w:name w:val="Table Grid"/>
    <w:basedOn w:val="TableauNormal"/>
    <w:rsid w:val="004B1AFF"/>
    <w:pPr>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bottombold">
    <w:name w:val="bottom_bold"/>
    <w:basedOn w:val="Normal"/>
    <w:rsid w:val="004B1AFF"/>
    <w:rPr>
      <w:rFonts w:ascii="Arial" w:hAnsi="Arial"/>
      <w:b/>
      <w:sz w:val="18"/>
    </w:rPr>
  </w:style>
  <w:style w:type="paragraph" w:customStyle="1" w:styleId="titreDocument">
    <w:name w:val="titreDocument"/>
    <w:basedOn w:val="Titre1"/>
    <w:rsid w:val="004B201A"/>
    <w:rPr>
      <w:rFonts w:ascii="Arial" w:hAnsi="Arial"/>
    </w:rPr>
  </w:style>
  <w:style w:type="character" w:styleId="Lienhypertextesuivivisit">
    <w:name w:val="FollowedHyperlink"/>
    <w:rsid w:val="00CA5396"/>
    <w:rPr>
      <w:color w:val="800080"/>
      <w:u w:val="single"/>
    </w:rPr>
  </w:style>
  <w:style w:type="paragraph" w:customStyle="1" w:styleId="colonneDroiteCoordonnees">
    <w:name w:val="colonneDroiteCoordonnees"/>
    <w:basedOn w:val="Normal"/>
    <w:rsid w:val="00EB0A7D"/>
    <w:pPr>
      <w:jc w:val="right"/>
    </w:pPr>
    <w:rPr>
      <w:rFonts w:ascii="Arial" w:hAnsi="Arial"/>
      <w:sz w:val="14"/>
      <w:szCs w:val="20"/>
      <w:lang w:val="en-GB"/>
    </w:rPr>
  </w:style>
  <w:style w:type="character" w:styleId="Lienhypertexte">
    <w:name w:val="Hyperlink"/>
    <w:rsid w:val="00EB0A7D"/>
    <w:rPr>
      <w:color w:val="0000FF"/>
      <w:u w:val="single"/>
    </w:rPr>
  </w:style>
  <w:style w:type="paragraph" w:customStyle="1" w:styleId="titreParagraphe">
    <w:name w:val="titreParagraphe"/>
    <w:basedOn w:val="texteNormal"/>
    <w:link w:val="titreParagrapheCarCar"/>
    <w:rsid w:val="003873F5"/>
    <w:rPr>
      <w:b/>
      <w:i/>
      <w:sz w:val="22"/>
      <w:szCs w:val="24"/>
    </w:rPr>
  </w:style>
  <w:style w:type="character" w:customStyle="1" w:styleId="titreParagrapheCarCar">
    <w:name w:val="titreParagraphe Car Car"/>
    <w:link w:val="titreParagraphe"/>
    <w:rsid w:val="004B201A"/>
    <w:rPr>
      <w:rFonts w:ascii="Arial" w:hAnsi="Arial"/>
      <w:b/>
      <w:i/>
      <w:sz w:val="22"/>
      <w:szCs w:val="24"/>
      <w:lang w:val="fr-CH" w:eastAsia="fr-CH" w:bidi="ar-SA"/>
    </w:rPr>
  </w:style>
  <w:style w:type="paragraph" w:customStyle="1" w:styleId="texteNormal">
    <w:name w:val="texteNormal"/>
    <w:basedOn w:val="Normal"/>
    <w:rsid w:val="00061D50"/>
    <w:pPr>
      <w:spacing w:before="120"/>
      <w:jc w:val="both"/>
    </w:pPr>
    <w:rPr>
      <w:rFonts w:ascii="Arial" w:hAnsi="Arial"/>
      <w:sz w:val="20"/>
      <w:szCs w:val="20"/>
    </w:rPr>
  </w:style>
  <w:style w:type="paragraph" w:customStyle="1" w:styleId="colonneDroiteDepartement">
    <w:name w:val="colonneDroiteDepartement"/>
    <w:basedOn w:val="colonneDroiteCoordonnees"/>
    <w:rsid w:val="004B201A"/>
    <w:rPr>
      <w:sz w:val="22"/>
    </w:rPr>
  </w:style>
  <w:style w:type="paragraph" w:styleId="Textedebulles">
    <w:name w:val="Balloon Text"/>
    <w:basedOn w:val="Normal"/>
    <w:link w:val="TextedebullesCar"/>
    <w:rsid w:val="00F37C27"/>
    <w:rPr>
      <w:rFonts w:ascii="Tahoma" w:hAnsi="Tahoma"/>
      <w:sz w:val="16"/>
      <w:szCs w:val="16"/>
      <w:lang w:val="x-none" w:eastAsia="x-none"/>
    </w:rPr>
  </w:style>
  <w:style w:type="character" w:customStyle="1" w:styleId="TextedebullesCar">
    <w:name w:val="Texte de bulles Car"/>
    <w:link w:val="Textedebulles"/>
    <w:rsid w:val="00F37C27"/>
    <w:rPr>
      <w:rFonts w:ascii="Tahoma" w:hAnsi="Tahoma" w:cs="Tahoma"/>
      <w:sz w:val="16"/>
      <w:szCs w:val="16"/>
    </w:rPr>
  </w:style>
  <w:style w:type="character" w:styleId="Mentionnonrsolue">
    <w:name w:val="Unresolved Mention"/>
    <w:basedOn w:val="Policepardfaut"/>
    <w:uiPriority w:val="99"/>
    <w:semiHidden/>
    <w:unhideWhenUsed/>
    <w:rsid w:val="00503C7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854227730">
      <w:bodyDiv w:val="1"/>
      <w:marLeft w:val="0"/>
      <w:marRight w:val="0"/>
      <w:marTop w:val="0"/>
      <w:marBottom w:val="0"/>
      <w:divBdr>
        <w:top w:val="none" w:sz="0" w:space="0" w:color="auto"/>
        <w:left w:val="none" w:sz="0" w:space="0" w:color="auto"/>
        <w:bottom w:val="none" w:sz="0" w:space="0" w:color="auto"/>
        <w:right w:val="none" w:sz="0" w:space="0" w:color="auto"/>
      </w:divBdr>
      <w:divsChild>
        <w:div w:id="1721829408">
          <w:marLeft w:val="0"/>
          <w:marRight w:val="0"/>
          <w:marTop w:val="0"/>
          <w:marBottom w:val="0"/>
          <w:divBdr>
            <w:top w:val="none" w:sz="0" w:space="0" w:color="auto"/>
            <w:left w:val="none" w:sz="0" w:space="0" w:color="auto"/>
            <w:bottom w:val="none" w:sz="0" w:space="0" w:color="auto"/>
            <w:right w:val="none" w:sz="0" w:space="0" w:color="auto"/>
          </w:divBdr>
          <w:divsChild>
            <w:div w:id="3929664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4094353">
      <w:bodyDiv w:val="1"/>
      <w:marLeft w:val="0"/>
      <w:marRight w:val="0"/>
      <w:marTop w:val="0"/>
      <w:marBottom w:val="0"/>
      <w:divBdr>
        <w:top w:val="none" w:sz="0" w:space="0" w:color="auto"/>
        <w:left w:val="none" w:sz="0" w:space="0" w:color="auto"/>
        <w:bottom w:val="none" w:sz="0" w:space="0" w:color="auto"/>
        <w:right w:val="none" w:sz="0" w:space="0" w:color="auto"/>
      </w:divBdr>
      <w:divsChild>
        <w:div w:id="1605460687">
          <w:marLeft w:val="0"/>
          <w:marRight w:val="0"/>
          <w:marTop w:val="0"/>
          <w:marBottom w:val="0"/>
          <w:divBdr>
            <w:top w:val="none" w:sz="0" w:space="0" w:color="auto"/>
            <w:left w:val="none" w:sz="0" w:space="0" w:color="auto"/>
            <w:bottom w:val="none" w:sz="0" w:space="0" w:color="auto"/>
            <w:right w:val="none" w:sz="0" w:space="0" w:color="auto"/>
          </w:divBdr>
          <w:divsChild>
            <w:div w:id="11159792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8477962">
      <w:bodyDiv w:val="1"/>
      <w:marLeft w:val="0"/>
      <w:marRight w:val="0"/>
      <w:marTop w:val="0"/>
      <w:marBottom w:val="0"/>
      <w:divBdr>
        <w:top w:val="none" w:sz="0" w:space="0" w:color="auto"/>
        <w:left w:val="none" w:sz="0" w:space="0" w:color="auto"/>
        <w:bottom w:val="none" w:sz="0" w:space="0" w:color="auto"/>
        <w:right w:val="none" w:sz="0" w:space="0" w:color="auto"/>
      </w:divBdr>
      <w:divsChild>
        <w:div w:id="737939800">
          <w:marLeft w:val="0"/>
          <w:marRight w:val="0"/>
          <w:marTop w:val="0"/>
          <w:marBottom w:val="0"/>
          <w:divBdr>
            <w:top w:val="none" w:sz="0" w:space="0" w:color="auto"/>
            <w:left w:val="none" w:sz="0" w:space="0" w:color="auto"/>
            <w:bottom w:val="none" w:sz="0" w:space="0" w:color="auto"/>
            <w:right w:val="none" w:sz="0" w:space="0" w:color="auto"/>
          </w:divBdr>
          <w:divsChild>
            <w:div w:id="197698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7020794">
      <w:bodyDiv w:val="1"/>
      <w:marLeft w:val="0"/>
      <w:marRight w:val="0"/>
      <w:marTop w:val="0"/>
      <w:marBottom w:val="0"/>
      <w:divBdr>
        <w:top w:val="none" w:sz="0" w:space="0" w:color="auto"/>
        <w:left w:val="none" w:sz="0" w:space="0" w:color="auto"/>
        <w:bottom w:val="none" w:sz="0" w:space="0" w:color="auto"/>
        <w:right w:val="none" w:sz="0" w:space="0" w:color="auto"/>
      </w:divBdr>
      <w:divsChild>
        <w:div w:id="669482312">
          <w:marLeft w:val="0"/>
          <w:marRight w:val="0"/>
          <w:marTop w:val="0"/>
          <w:marBottom w:val="0"/>
          <w:divBdr>
            <w:top w:val="none" w:sz="0" w:space="0" w:color="auto"/>
            <w:left w:val="none" w:sz="0" w:space="0" w:color="auto"/>
            <w:bottom w:val="none" w:sz="0" w:space="0" w:color="auto"/>
            <w:right w:val="none" w:sz="0" w:space="0" w:color="auto"/>
          </w:divBdr>
          <w:divsChild>
            <w:div w:id="811335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encoding w:val="windows-1250"/>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header" Target="header3.xml"/><Relationship Id="rId18" Type="http://schemas.microsoft.com/office/2007/relationships/hdphoto" Target="media/hdphoto1.wdp"/><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endnotes" Target="endnotes.xml"/><Relationship Id="rId12" Type="http://schemas.openxmlformats.org/officeDocument/2006/relationships/footer" Target="footer2.xml"/><Relationship Id="rId17" Type="http://schemas.openxmlformats.org/officeDocument/2006/relationships/image" Target="media/image7.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header" Target="header4.xml"/><Relationship Id="rId10" Type="http://schemas.openxmlformats.org/officeDocument/2006/relationships/header" Target="header2.xml"/><Relationship Id="rId19" Type="http://schemas.openxmlformats.org/officeDocument/2006/relationships/image" Target="media/image8.jp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11.svg"/></Relationships>
</file>

<file path=word/_rels/footer2.xml.rels><?xml version="1.0" encoding="UTF-8" standalone="yes"?>
<Relationships xmlns="http://schemas.openxmlformats.org/package/2006/relationships"><Relationship Id="rId1" Type="http://schemas.openxmlformats.org/officeDocument/2006/relationships/image" Target="media/image4.png"/></Relationships>
</file>

<file path=word/_rels/header2.xml.rels><?xml version="1.0" encoding="UTF-8" standalone="yes"?>
<Relationships xmlns="http://schemas.openxmlformats.org/package/2006/relationships"><Relationship Id="rId2" Type="http://schemas.openxmlformats.org/officeDocument/2006/relationships/image" Target="media/image3.png"/><Relationship Id="rId1" Type="http://schemas.openxmlformats.org/officeDocument/2006/relationships/image" Target="media/image2.png"/></Relationships>
</file>

<file path=word/_rels/settings.xml.rels><?xml version="1.0" encoding="UTF-8" standalone="yes"?>
<Relationships xmlns="http://schemas.openxmlformats.org/package/2006/relationships"><Relationship Id="rId1" Type="http://schemas.openxmlformats.org/officeDocument/2006/relationships/attachedTemplate" Target="file:///E:\heig-vd.ch\Diplomatic\diplomatic-2023\resx\template\einet.dot" TargetMode="Externa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9593D31-0021-49CC-965F-7BB70B420D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E:\heig-vd.ch\Diplomatic\diplomatic-2023\resx\template\einet.dot</Template>
  <TotalTime>1</TotalTime>
  <Pages>1</Pages>
  <Words>280</Words>
  <Characters>1618</Characters>
  <Application>Microsoft Office Word</Application>
  <DocSecurity>0</DocSecurity>
  <Lines>53</Lines>
  <Paragraphs>6</Paragraphs>
  <ScaleCrop>false</ScaleCrop>
  <HeadingPairs>
    <vt:vector size="4" baseType="variant">
      <vt:variant>
        <vt:lpstr>Titre</vt:lpstr>
      </vt:variant>
      <vt:variant>
        <vt:i4>1</vt:i4>
      </vt:variant>
      <vt:variant>
        <vt:lpstr>Title</vt:lpstr>
      </vt:variant>
      <vt:variant>
        <vt:i4>1</vt:i4>
      </vt:variant>
    </vt:vector>
  </HeadingPairs>
  <TitlesOfParts>
    <vt:vector size="2" baseType="lpstr">
      <vt:lpstr>Titre du travail</vt:lpstr>
      <vt:lpstr>Titre du travail</vt:lpstr>
    </vt:vector>
  </TitlesOfParts>
  <Company>HEIG-VD</Company>
  <LinksUpToDate>false</LinksUpToDate>
  <CharactersWithSpaces>1892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Titre du travail</dc:title>
  <dc:subject/>
  <dc:creator>office</dc:creator>
  <cp:keywords/>
  <cp:lastModifiedBy>Scharwath Maxime</cp:lastModifiedBy>
  <cp:revision>3</cp:revision>
  <cp:lastPrinted>2023-07-26T12:04:00Z</cp:lastPrinted>
  <dcterms:created xsi:type="dcterms:W3CDTF">2023-07-26T13:48:00Z</dcterms:created>
  <dcterms:modified xsi:type="dcterms:W3CDTF">2023-07-26T13:50:00Z</dcterms:modified>
</cp:coreProperties>
</file>